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349"/>
        <w:gridCol w:w="5361"/>
      </w:tblGrid>
      <w:tr w:rsidR="005A5133" w:rsidRPr="008B2C9D" w:rsidTr="00C54E37">
        <w:trPr>
          <w:jc w:val="right"/>
        </w:trPr>
        <w:tc>
          <w:tcPr>
            <w:tcW w:w="5349" w:type="dxa"/>
            <w:shd w:val="clear" w:color="auto" w:fill="auto"/>
          </w:tcPr>
          <w:p w:rsidR="005A5133" w:rsidRPr="008B2C9D" w:rsidRDefault="005A5133" w:rsidP="00A40452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OLE_LINK1"/>
            <w:bookmarkStart w:id="1" w:name="OLE_LINK2"/>
          </w:p>
        </w:tc>
        <w:tc>
          <w:tcPr>
            <w:tcW w:w="5361" w:type="dxa"/>
            <w:shd w:val="clear" w:color="auto" w:fill="auto"/>
            <w:vAlign w:val="bottom"/>
          </w:tcPr>
          <w:p w:rsidR="005A5133" w:rsidRPr="008B2C9D" w:rsidRDefault="003B598E" w:rsidP="0002016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{date}</w:t>
            </w:r>
          </w:p>
        </w:tc>
      </w:tr>
    </w:tbl>
    <w:p w:rsidR="005A5133" w:rsidRDefault="005A5133" w:rsidP="005A513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2E073" wp14:editId="54197CA9">
                <wp:simplePos x="0" y="0"/>
                <wp:positionH relativeFrom="column">
                  <wp:posOffset>3810</wp:posOffset>
                </wp:positionH>
                <wp:positionV relativeFrom="paragraph">
                  <wp:posOffset>29210</wp:posOffset>
                </wp:positionV>
                <wp:extent cx="6883400" cy="0"/>
                <wp:effectExtent l="13335" t="12065" r="8890" b="698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859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9A1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3pt;margin-top:2.3pt;width:54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" strokecolor="#58595b" strokeweight=".5pt"/>
            </w:pict>
          </mc:Fallback>
        </mc:AlternateContent>
      </w:r>
      <w:bookmarkEnd w:id="0"/>
      <w:bookmarkEnd w:id="1"/>
    </w:p>
    <w:p w:rsidR="007A56A0" w:rsidRDefault="000E6A50" w:rsidP="007A56A0">
      <w:pPr>
        <w:pStyle w:val="BodyText"/>
        <w:kinsoku w:val="0"/>
        <w:overflowPunct w:val="0"/>
        <w:spacing w:before="0"/>
        <w:ind w:left="0" w:right="90"/>
        <w:rPr>
          <w:b/>
          <w:sz w:val="24"/>
          <w:szCs w:val="24"/>
        </w:rPr>
      </w:pPr>
      <w:r>
        <w:rPr>
          <w:b/>
          <w:sz w:val="24"/>
          <w:szCs w:val="24"/>
        </w:rPr>
        <w:t>{title}</w:t>
      </w:r>
    </w:p>
    <w:p w:rsidR="007A56A0" w:rsidRPr="00B14981" w:rsidRDefault="007A56A0" w:rsidP="007A56A0">
      <w:pPr>
        <w:pStyle w:val="BodyText"/>
        <w:kinsoku w:val="0"/>
        <w:overflowPunct w:val="0"/>
        <w:spacing w:before="0"/>
        <w:ind w:left="0" w:right="90"/>
        <w:rPr>
          <w:b/>
          <w:sz w:val="16"/>
          <w:szCs w:val="16"/>
        </w:rPr>
      </w:pPr>
    </w:p>
    <w:p w:rsidR="0091085F" w:rsidRDefault="000E6A50" w:rsidP="0091085F">
      <w:pPr>
        <w:pStyle w:val="BodyText"/>
        <w:kinsoku w:val="0"/>
        <w:overflowPunct w:val="0"/>
        <w:spacing w:before="0"/>
        <w:ind w:left="0" w:right="90"/>
      </w:pPr>
      <w:r>
        <w:t>{</w:t>
      </w:r>
      <w:r w:rsidR="007501BD">
        <w:t>@text</w:t>
      </w:r>
      <w:r>
        <w:t>}</w:t>
      </w:r>
    </w:p>
    <w:p w:rsidR="0091085F" w:rsidRDefault="0091085F" w:rsidP="007A56A0">
      <w:pPr>
        <w:pStyle w:val="BodyText"/>
        <w:kinsoku w:val="0"/>
        <w:overflowPunct w:val="0"/>
        <w:spacing w:before="0"/>
        <w:ind w:left="0" w:right="90"/>
        <w:jc w:val="center"/>
      </w:pPr>
    </w:p>
    <w:p w:rsidR="00CA591A" w:rsidRPr="00E715E9" w:rsidRDefault="00CA591A" w:rsidP="00BA5536">
      <w:pPr>
        <w:pStyle w:val="BodyText"/>
        <w:kinsoku w:val="0"/>
        <w:overflowPunct w:val="0"/>
        <w:spacing w:before="0"/>
        <w:ind w:left="0" w:right="90"/>
        <w:jc w:val="center"/>
      </w:pPr>
      <w:bookmarkStart w:id="2" w:name="_GoBack"/>
      <w:bookmarkEnd w:id="2"/>
      <w:r w:rsidRPr="00E715E9">
        <w:t>[</w:t>
      </w:r>
      <w:r w:rsidR="00B020FA">
        <w:t>Copy</w:t>
      </w:r>
      <w:r w:rsidRPr="00E715E9">
        <w:t xml:space="preserve"> image</w:t>
      </w:r>
      <w:r w:rsidR="00B020FA">
        <w:t xml:space="preserve"> from browser and paste</w:t>
      </w:r>
      <w:r w:rsidRPr="00E715E9">
        <w:t xml:space="preserve"> here]</w:t>
      </w:r>
    </w:p>
    <w:sectPr w:rsidR="00CA591A" w:rsidRPr="00E715E9" w:rsidSect="00175838">
      <w:headerReference w:type="default" r:id="rId8"/>
      <w:pgSz w:w="12240" w:h="15840"/>
      <w:pgMar w:top="720" w:right="810" w:bottom="540" w:left="720" w:header="450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133" w:rsidRDefault="005A5133" w:rsidP="005A5133">
      <w:r>
        <w:separator/>
      </w:r>
    </w:p>
  </w:endnote>
  <w:endnote w:type="continuationSeparator" w:id="0">
    <w:p w:rsidR="005A5133" w:rsidRDefault="005A5133" w:rsidP="005A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133" w:rsidRDefault="005A5133" w:rsidP="005A5133">
      <w:r>
        <w:separator/>
      </w:r>
    </w:p>
  </w:footnote>
  <w:footnote w:type="continuationSeparator" w:id="0">
    <w:p w:rsidR="005A5133" w:rsidRDefault="005A5133" w:rsidP="005A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133" w:rsidRPr="006D3EF6" w:rsidRDefault="006C6884" w:rsidP="006C6884">
    <w:pPr>
      <w:tabs>
        <w:tab w:val="left" w:pos="3076"/>
      </w:tabs>
      <w:autoSpaceDE w:val="0"/>
      <w:autoSpaceDN w:val="0"/>
      <w:adjustRightInd w:val="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6A24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CCCF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1C4E2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ECF4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21E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38EB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EE54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5C68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8C2C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2A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33"/>
    <w:rsid w:val="00000DCC"/>
    <w:rsid w:val="0002016E"/>
    <w:rsid w:val="00027A0F"/>
    <w:rsid w:val="00032DAD"/>
    <w:rsid w:val="00033FE4"/>
    <w:rsid w:val="00057795"/>
    <w:rsid w:val="000711EC"/>
    <w:rsid w:val="000726BE"/>
    <w:rsid w:val="00076F5D"/>
    <w:rsid w:val="000931C9"/>
    <w:rsid w:val="000B5779"/>
    <w:rsid w:val="000D2AA0"/>
    <w:rsid w:val="000D44D0"/>
    <w:rsid w:val="000E0293"/>
    <w:rsid w:val="000E6A50"/>
    <w:rsid w:val="000E6F76"/>
    <w:rsid w:val="000F6A22"/>
    <w:rsid w:val="000F7BE7"/>
    <w:rsid w:val="00113D1A"/>
    <w:rsid w:val="001160B8"/>
    <w:rsid w:val="0012439A"/>
    <w:rsid w:val="00135C10"/>
    <w:rsid w:val="001579C1"/>
    <w:rsid w:val="00171175"/>
    <w:rsid w:val="00175838"/>
    <w:rsid w:val="001D2C48"/>
    <w:rsid w:val="00201256"/>
    <w:rsid w:val="00203375"/>
    <w:rsid w:val="00204CF8"/>
    <w:rsid w:val="00211340"/>
    <w:rsid w:val="0021694D"/>
    <w:rsid w:val="002249EA"/>
    <w:rsid w:val="002709BF"/>
    <w:rsid w:val="0027572D"/>
    <w:rsid w:val="00286347"/>
    <w:rsid w:val="002A7244"/>
    <w:rsid w:val="002D02A0"/>
    <w:rsid w:val="002E68B5"/>
    <w:rsid w:val="003135EA"/>
    <w:rsid w:val="00314132"/>
    <w:rsid w:val="00314A1B"/>
    <w:rsid w:val="00341130"/>
    <w:rsid w:val="00375CE1"/>
    <w:rsid w:val="00393006"/>
    <w:rsid w:val="003A4478"/>
    <w:rsid w:val="003B598E"/>
    <w:rsid w:val="003C568D"/>
    <w:rsid w:val="004006C1"/>
    <w:rsid w:val="00457D6D"/>
    <w:rsid w:val="00465827"/>
    <w:rsid w:val="004B6BDE"/>
    <w:rsid w:val="004E5882"/>
    <w:rsid w:val="0052350C"/>
    <w:rsid w:val="00536FD5"/>
    <w:rsid w:val="00543EFF"/>
    <w:rsid w:val="00547253"/>
    <w:rsid w:val="00576603"/>
    <w:rsid w:val="00576B75"/>
    <w:rsid w:val="00595C7E"/>
    <w:rsid w:val="005A5133"/>
    <w:rsid w:val="005B3873"/>
    <w:rsid w:val="005B5850"/>
    <w:rsid w:val="005D6C0E"/>
    <w:rsid w:val="005E53EF"/>
    <w:rsid w:val="005F30BE"/>
    <w:rsid w:val="00626653"/>
    <w:rsid w:val="00650C1A"/>
    <w:rsid w:val="00663B4B"/>
    <w:rsid w:val="006704A8"/>
    <w:rsid w:val="006743EC"/>
    <w:rsid w:val="006C6884"/>
    <w:rsid w:val="00722DEF"/>
    <w:rsid w:val="007501BD"/>
    <w:rsid w:val="00756B18"/>
    <w:rsid w:val="00773C76"/>
    <w:rsid w:val="00780971"/>
    <w:rsid w:val="007A0AB5"/>
    <w:rsid w:val="007A1731"/>
    <w:rsid w:val="007A56A0"/>
    <w:rsid w:val="007A6367"/>
    <w:rsid w:val="007C2640"/>
    <w:rsid w:val="007C37A0"/>
    <w:rsid w:val="007D2212"/>
    <w:rsid w:val="007E74E1"/>
    <w:rsid w:val="007F21DC"/>
    <w:rsid w:val="00800A96"/>
    <w:rsid w:val="00805B26"/>
    <w:rsid w:val="008103DD"/>
    <w:rsid w:val="00812D77"/>
    <w:rsid w:val="00820898"/>
    <w:rsid w:val="008512C1"/>
    <w:rsid w:val="008610F9"/>
    <w:rsid w:val="00874D9F"/>
    <w:rsid w:val="00887309"/>
    <w:rsid w:val="008B2F2B"/>
    <w:rsid w:val="008F466C"/>
    <w:rsid w:val="0091085F"/>
    <w:rsid w:val="00942ACD"/>
    <w:rsid w:val="00955B6A"/>
    <w:rsid w:val="0096683B"/>
    <w:rsid w:val="009B65E2"/>
    <w:rsid w:val="009C518F"/>
    <w:rsid w:val="009D1F0F"/>
    <w:rsid w:val="009F58D6"/>
    <w:rsid w:val="00A11988"/>
    <w:rsid w:val="00A258BF"/>
    <w:rsid w:val="00A40452"/>
    <w:rsid w:val="00A80F61"/>
    <w:rsid w:val="00A97F9D"/>
    <w:rsid w:val="00AE22FD"/>
    <w:rsid w:val="00B020FA"/>
    <w:rsid w:val="00B1188F"/>
    <w:rsid w:val="00B11CBA"/>
    <w:rsid w:val="00B12F61"/>
    <w:rsid w:val="00B14981"/>
    <w:rsid w:val="00B20384"/>
    <w:rsid w:val="00B23FBC"/>
    <w:rsid w:val="00B27996"/>
    <w:rsid w:val="00B472F0"/>
    <w:rsid w:val="00B676E5"/>
    <w:rsid w:val="00B72C99"/>
    <w:rsid w:val="00BA5536"/>
    <w:rsid w:val="00BB655C"/>
    <w:rsid w:val="00BD2C1D"/>
    <w:rsid w:val="00BD5919"/>
    <w:rsid w:val="00BE07E8"/>
    <w:rsid w:val="00C13258"/>
    <w:rsid w:val="00C20409"/>
    <w:rsid w:val="00C240B9"/>
    <w:rsid w:val="00C303B4"/>
    <w:rsid w:val="00C54E37"/>
    <w:rsid w:val="00C64737"/>
    <w:rsid w:val="00C863C8"/>
    <w:rsid w:val="00C957A1"/>
    <w:rsid w:val="00CA591A"/>
    <w:rsid w:val="00CB365D"/>
    <w:rsid w:val="00CB52A9"/>
    <w:rsid w:val="00CB7E69"/>
    <w:rsid w:val="00CC339E"/>
    <w:rsid w:val="00CD2531"/>
    <w:rsid w:val="00CF61C0"/>
    <w:rsid w:val="00D01BE5"/>
    <w:rsid w:val="00D03457"/>
    <w:rsid w:val="00D3318A"/>
    <w:rsid w:val="00D87E34"/>
    <w:rsid w:val="00DC7D9C"/>
    <w:rsid w:val="00DD0FE2"/>
    <w:rsid w:val="00DE1C84"/>
    <w:rsid w:val="00DE3CCC"/>
    <w:rsid w:val="00DF6314"/>
    <w:rsid w:val="00E27614"/>
    <w:rsid w:val="00E3235C"/>
    <w:rsid w:val="00E54787"/>
    <w:rsid w:val="00E65C35"/>
    <w:rsid w:val="00E715E9"/>
    <w:rsid w:val="00E92C90"/>
    <w:rsid w:val="00EB39B0"/>
    <w:rsid w:val="00ED2E02"/>
    <w:rsid w:val="00F1702E"/>
    <w:rsid w:val="00F22CAB"/>
    <w:rsid w:val="00F528DB"/>
    <w:rsid w:val="00F96A34"/>
    <w:rsid w:val="00FD26CA"/>
    <w:rsid w:val="00FE18A4"/>
    <w:rsid w:val="00FE1A2A"/>
    <w:rsid w:val="00F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3"/>
    <o:shapelayout v:ext="edit">
      <o:idmap v:ext="edit" data="1"/>
    </o:shapelayout>
  </w:shapeDefaults>
  <w:decimalSymbol w:val="."/>
  <w:listSeparator w:val=","/>
  <w14:docId w14:val="4EFCCAC7"/>
  <w15:chartTrackingRefBased/>
  <w15:docId w15:val="{525853B6-E6A2-433E-A91B-617E0D3A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4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4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4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4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4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4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4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4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45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51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513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5A513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A5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13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957A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20384"/>
    <w:pPr>
      <w:widowControl w:val="0"/>
      <w:autoSpaceDE w:val="0"/>
      <w:autoSpaceDN w:val="0"/>
      <w:adjustRightInd w:val="0"/>
      <w:spacing w:before="186"/>
      <w:ind w:left="100"/>
    </w:pPr>
    <w:rPr>
      <w:rFonts w:ascii="Arial" w:eastAsiaTheme="minorEastAsia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20384"/>
    <w:rPr>
      <w:rFonts w:ascii="Arial" w:eastAsiaTheme="minorEastAsi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3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EC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73B8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A40452"/>
  </w:style>
  <w:style w:type="paragraph" w:styleId="BlockText">
    <w:name w:val="Block Text"/>
    <w:basedOn w:val="Normal"/>
    <w:uiPriority w:val="99"/>
    <w:semiHidden/>
    <w:unhideWhenUsed/>
    <w:rsid w:val="00A404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404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4045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4045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40452"/>
    <w:pPr>
      <w:widowControl/>
      <w:autoSpaceDE/>
      <w:autoSpaceDN/>
      <w:adjustRightInd/>
      <w:spacing w:before="0"/>
      <w:ind w:left="0" w:firstLine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4045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4045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4045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4045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40452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0452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4045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4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4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4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4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452"/>
  </w:style>
  <w:style w:type="character" w:customStyle="1" w:styleId="DateChar">
    <w:name w:val="Date Char"/>
    <w:basedOn w:val="DefaultParagraphFont"/>
    <w:link w:val="Date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045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0452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4045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04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452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4045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40452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04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45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0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4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4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45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4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45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4045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40452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45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452"/>
    <w:rPr>
      <w:rFonts w:ascii="Consolas" w:eastAsia="Times New Roman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404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404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404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404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404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404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404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404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404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4045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4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452"/>
    <w:rPr>
      <w:rFonts w:ascii="Times New Roman" w:eastAsia="Times New Roman" w:hAnsi="Times New Roman" w:cs="Times New Roman"/>
      <w:i/>
      <w:iCs/>
      <w:color w:val="5B9BD5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A4045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4045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4045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4045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4045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4045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4045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4045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4045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4045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4045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4045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4045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4045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4045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4045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4045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4045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4045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4045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40452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A404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0452"/>
    <w:rPr>
      <w:rFonts w:ascii="Consolas" w:eastAsia="Times New Roman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404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045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40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0452"/>
  </w:style>
  <w:style w:type="paragraph" w:styleId="NormalIndent">
    <w:name w:val="Normal Indent"/>
    <w:basedOn w:val="Normal"/>
    <w:uiPriority w:val="99"/>
    <w:semiHidden/>
    <w:unhideWhenUsed/>
    <w:rsid w:val="00A4045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4045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045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0452"/>
    <w:rPr>
      <w:rFonts w:ascii="Consolas" w:eastAsia="Times New Roman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404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452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4045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4045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4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0452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4045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40452"/>
  </w:style>
  <w:style w:type="paragraph" w:styleId="Title">
    <w:name w:val="Title"/>
    <w:basedOn w:val="Normal"/>
    <w:next w:val="Normal"/>
    <w:link w:val="TitleChar"/>
    <w:uiPriority w:val="10"/>
    <w:qFormat/>
    <w:rsid w:val="00A404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4045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4045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404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4045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4045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4045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4045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4045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4045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40452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4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37E25-3BA8-4456-B3B5-11F1B3F0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FC515648.dotm</Template>
  <TotalTime>109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Reborchick Michael E NGA AOP USA GOV</dc:creator>
  <cp:keywords/>
  <dc:description/>
  <cp:lastModifiedBy>Scott Jeffrey L NGA USA CIV</cp:lastModifiedBy>
  <cp:revision>30</cp:revision>
  <cp:lastPrinted>2016-12-05T14:19:00Z</cp:lastPrinted>
  <dcterms:created xsi:type="dcterms:W3CDTF">2017-03-14T15:40:00Z</dcterms:created>
  <dcterms:modified xsi:type="dcterms:W3CDTF">2017-04-18T19:46:00Z</dcterms:modified>
</cp:coreProperties>
</file>